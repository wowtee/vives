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D5C8" w14:textId="37FDCE3F" w:rsidR="004B3E48" w:rsidRDefault="00286214" w:rsidP="00243B1F">
      <w:pPr>
        <w:pStyle w:val="Kop1"/>
      </w:pPr>
      <w:r>
        <w:t>Kinderopvang</w:t>
      </w:r>
    </w:p>
    <w:p w14:paraId="1EDE2380" w14:textId="256AC6BD" w:rsidR="0021050D" w:rsidRDefault="0021050D" w:rsidP="0021050D"/>
    <w:p w14:paraId="0C56FD35" w14:textId="224D3268" w:rsidR="0021050D" w:rsidRDefault="0021050D" w:rsidP="0021050D">
      <w:pPr>
        <w:jc w:val="center"/>
      </w:pPr>
      <w:r>
        <w:rPr>
          <w:noProof/>
        </w:rPr>
        <w:drawing>
          <wp:inline distT="0" distB="0" distL="0" distR="0" wp14:anchorId="77DF2553" wp14:editId="26ABA7B3">
            <wp:extent cx="3705225" cy="12287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DEDF" w14:textId="77777777" w:rsidR="0021050D" w:rsidRPr="0021050D" w:rsidRDefault="0021050D" w:rsidP="0021050D"/>
    <w:p w14:paraId="27E12FFA" w14:textId="77777777" w:rsidR="00A464EC" w:rsidRDefault="00A464EC">
      <w:r>
        <w:t>Kind en Gezin, de dienst die opvang voor kinderen verzorgt, wil</w:t>
      </w:r>
      <w:r w:rsidR="00A2284D">
        <w:t xml:space="preserve"> van de onthaalmoeders en de crè</w:t>
      </w:r>
      <w:r>
        <w:t>ches kunnen zien wat de leeftijd is van hun werknemers (de verzorgers) en wanneer die in dienst traden. Deze informatie is interessant voor het personeelsbeleid.</w:t>
      </w:r>
    </w:p>
    <w:p w14:paraId="04FA46E4" w14:textId="77777777" w:rsidR="00A464EC" w:rsidRDefault="00A464EC"/>
    <w:p w14:paraId="107E4DBB" w14:textId="46EC4C1D" w:rsidR="00137110" w:rsidRPr="00243B1F" w:rsidRDefault="00A464EC">
      <w:r>
        <w:t xml:space="preserve">Van de </w:t>
      </w:r>
      <w:r w:rsidRPr="00243B1F">
        <w:t>kindjes die opgevangen worden, wil men de leeftijd kunnen opvragen. Deze informatie heeft Kind en Gezin nodig om na te gaan of de kindjes niet onwettig worden opgevangen</w:t>
      </w:r>
      <w:r w:rsidR="001817F9" w:rsidRPr="00243B1F">
        <w:t xml:space="preserve"> in een crèche</w:t>
      </w:r>
      <w:r w:rsidRPr="00243B1F">
        <w:t>, want het gaat hier om opvang van peuters (0 tot 3 jaar).</w:t>
      </w:r>
      <w:r w:rsidR="001817F9" w:rsidRPr="00243B1F">
        <w:t xml:space="preserve"> Bij een onthaalmoeder mogen kinderen wel langer opgevangen worden.</w:t>
      </w:r>
    </w:p>
    <w:p w14:paraId="5878BB8D" w14:textId="77777777" w:rsidR="00A464EC" w:rsidRPr="00243B1F" w:rsidRDefault="00A464EC"/>
    <w:p w14:paraId="2ABFE80A" w14:textId="77777777" w:rsidR="00A464EC" w:rsidRPr="00A6194E" w:rsidRDefault="00A6194E">
      <w:r>
        <w:t>Schrijf een applicatie</w:t>
      </w:r>
      <w:r w:rsidR="00A464EC">
        <w:t xml:space="preserve"> om </w:t>
      </w:r>
      <w:r w:rsidR="00CF4BFE">
        <w:t>deze probleemstelling gedeeltelijk aan te kunnen</w:t>
      </w:r>
      <w:r w:rsidR="00A464EC">
        <w:t xml:space="preserve">. De instelling Kind en Gezin zelf valt niet binnen het bereik van de oefening. Dit betekent dat we enkel een applicatie zullen schrijven waarin het mogelijk is onthaalmoeders en </w:t>
      </w:r>
      <w:r w:rsidR="00DB3496">
        <w:t>crèches</w:t>
      </w:r>
      <w:r w:rsidR="00A464EC">
        <w:t xml:space="preserve"> voor te stellen, en niet het groeperen van deze onthaalmoeders en </w:t>
      </w:r>
      <w:r w:rsidR="00DB3496">
        <w:t>crèches</w:t>
      </w:r>
      <w:r w:rsidR="00A464EC">
        <w:t xml:space="preserve"> tot één geheel.</w:t>
      </w:r>
      <w:r w:rsidR="001C2834">
        <w:t xml:space="preserve"> </w:t>
      </w:r>
      <w:r w:rsidRPr="00A6194E">
        <w:t>H</w:t>
      </w:r>
      <w:r w:rsidR="00CF4BFE" w:rsidRPr="00A6194E">
        <w:t xml:space="preserve">et </w:t>
      </w:r>
      <w:r w:rsidR="00581983">
        <w:t xml:space="preserve">is </w:t>
      </w:r>
      <w:r w:rsidR="00CF4BFE" w:rsidRPr="00A6194E">
        <w:t>niet bedoeling om alle functionaliteiten te schrijven, enkel de opgesomde!</w:t>
      </w:r>
    </w:p>
    <w:p w14:paraId="1F359CFA" w14:textId="77777777" w:rsidR="00DB3496" w:rsidRDefault="00DB3496"/>
    <w:p w14:paraId="66D3F863" w14:textId="32792578" w:rsidR="00DB3496" w:rsidRDefault="00DB3496">
      <w:r>
        <w:t xml:space="preserve">Zorg ervoor </w:t>
      </w:r>
      <w:r w:rsidR="00886B45">
        <w:t xml:space="preserve">dat </w:t>
      </w:r>
      <w:r>
        <w:t xml:space="preserve">de applicatie voldoet aan de principes van Object Georiënteerd programmeren: </w:t>
      </w:r>
      <w:r w:rsidR="00581983">
        <w:t>uitbreidbaarheid</w:t>
      </w:r>
      <w:r>
        <w:t xml:space="preserve">, hergebruik, cohesie, </w:t>
      </w:r>
      <w:r w:rsidR="00653663">
        <w:t>afhankelijkheid zijn er daar enkele van.</w:t>
      </w:r>
    </w:p>
    <w:p w14:paraId="6C9F33EC" w14:textId="77777777" w:rsidR="006C4B1F" w:rsidRDefault="006C4B1F"/>
    <w:p w14:paraId="6CECD86F" w14:textId="77777777" w:rsidR="00A464EC" w:rsidRDefault="00A464EC" w:rsidP="00243B1F">
      <w:pPr>
        <w:pStyle w:val="Kop2"/>
      </w:pPr>
      <w:r>
        <w:t>Een Onthaalmoeder</w:t>
      </w:r>
    </w:p>
    <w:p w14:paraId="55381ECC" w14:textId="77777777" w:rsidR="00451B9D" w:rsidRDefault="00451B9D" w:rsidP="00243B1F">
      <w:pPr>
        <w:pStyle w:val="Kop3"/>
      </w:pPr>
      <w:r>
        <w:t xml:space="preserve">De </w:t>
      </w:r>
      <w:r w:rsidRPr="00E23147">
        <w:rPr>
          <w:rFonts w:cstheme="minorHAnsi"/>
        </w:rPr>
        <w:t>regels</w:t>
      </w:r>
    </w:p>
    <w:p w14:paraId="65025757" w14:textId="77777777" w:rsidR="00A464EC" w:rsidRDefault="00451B9D" w:rsidP="00451B9D">
      <w:pPr>
        <w:numPr>
          <w:ilvl w:val="0"/>
          <w:numId w:val="9"/>
        </w:numPr>
      </w:pPr>
      <w:r>
        <w:t>Er mogen m</w:t>
      </w:r>
      <w:r w:rsidR="00A464EC">
        <w:t>aximum 8 kindjes op</w:t>
      </w:r>
      <w:r>
        <w:t>ge</w:t>
      </w:r>
      <w:r w:rsidR="00A464EC">
        <w:t>vangen</w:t>
      </w:r>
      <w:r>
        <w:t xml:space="preserve"> worden</w:t>
      </w:r>
      <w:r w:rsidR="00A464EC">
        <w:t>.</w:t>
      </w:r>
    </w:p>
    <w:p w14:paraId="25DD9FA4" w14:textId="77777777" w:rsidR="00A464EC" w:rsidRDefault="00A464EC" w:rsidP="00451B9D">
      <w:pPr>
        <w:numPr>
          <w:ilvl w:val="0"/>
          <w:numId w:val="10"/>
        </w:numPr>
      </w:pPr>
      <w:r>
        <w:t>Er moet minstens 1 verzorg(st)er zijn.</w:t>
      </w:r>
    </w:p>
    <w:p w14:paraId="424213CB" w14:textId="77777777" w:rsidR="00A464EC" w:rsidRDefault="00A464EC" w:rsidP="00451B9D">
      <w:pPr>
        <w:numPr>
          <w:ilvl w:val="0"/>
          <w:numId w:val="11"/>
        </w:numPr>
      </w:pPr>
      <w:r>
        <w:t>Info over de kindjes die bijgehouden moet worden</w:t>
      </w:r>
    </w:p>
    <w:p w14:paraId="7BFE3BF1" w14:textId="77777777" w:rsidR="00A464EC" w:rsidRDefault="00A464EC" w:rsidP="00A464EC">
      <w:pPr>
        <w:numPr>
          <w:ilvl w:val="0"/>
          <w:numId w:val="2"/>
        </w:numPr>
      </w:pPr>
      <w:r>
        <w:t>naam</w:t>
      </w:r>
    </w:p>
    <w:p w14:paraId="634E8DA7" w14:textId="2E43618C" w:rsidR="00A464EC" w:rsidRDefault="00A464EC" w:rsidP="001817F9">
      <w:pPr>
        <w:numPr>
          <w:ilvl w:val="0"/>
          <w:numId w:val="2"/>
        </w:numPr>
      </w:pPr>
      <w:r>
        <w:t>geboortedatum</w:t>
      </w:r>
    </w:p>
    <w:p w14:paraId="40BA63F8" w14:textId="77777777" w:rsidR="00A464EC" w:rsidRPr="00451B9D" w:rsidRDefault="00A464EC" w:rsidP="00451B9D">
      <w:pPr>
        <w:numPr>
          <w:ilvl w:val="0"/>
          <w:numId w:val="9"/>
        </w:numPr>
      </w:pPr>
      <w:r>
        <w:t>Info over de verzorgsters die bijgehouden moet worden</w:t>
      </w:r>
    </w:p>
    <w:p w14:paraId="4999EFB1" w14:textId="77777777" w:rsidR="00A464EC" w:rsidRDefault="00A464EC" w:rsidP="00A464EC">
      <w:pPr>
        <w:numPr>
          <w:ilvl w:val="0"/>
          <w:numId w:val="3"/>
        </w:numPr>
      </w:pPr>
      <w:r>
        <w:t>naam</w:t>
      </w:r>
    </w:p>
    <w:p w14:paraId="318D47E5" w14:textId="77777777" w:rsidR="00A464EC" w:rsidRDefault="00A464EC" w:rsidP="00A464EC">
      <w:pPr>
        <w:numPr>
          <w:ilvl w:val="0"/>
          <w:numId w:val="3"/>
        </w:numPr>
      </w:pPr>
      <w:r>
        <w:t>geboortedatum</w:t>
      </w:r>
    </w:p>
    <w:p w14:paraId="140BF9EE" w14:textId="77777777" w:rsidR="00A464EC" w:rsidRDefault="00A464EC" w:rsidP="00A464EC">
      <w:pPr>
        <w:numPr>
          <w:ilvl w:val="0"/>
          <w:numId w:val="3"/>
        </w:numPr>
      </w:pPr>
      <w:r>
        <w:t>startdatum</w:t>
      </w:r>
    </w:p>
    <w:p w14:paraId="2A7FDBDB" w14:textId="77777777" w:rsidR="00A464EC" w:rsidRDefault="00A464EC" w:rsidP="00A464EC"/>
    <w:p w14:paraId="06222379" w14:textId="77777777" w:rsidR="00451B9D" w:rsidRDefault="00451B9D" w:rsidP="00243B1F">
      <w:pPr>
        <w:pStyle w:val="Kop3"/>
      </w:pPr>
      <w:r>
        <w:t>De functionaliteiten</w:t>
      </w:r>
    </w:p>
    <w:p w14:paraId="66B7944C" w14:textId="77777777" w:rsidR="00451B9D" w:rsidRDefault="00451B9D" w:rsidP="00451B9D">
      <w:pPr>
        <w:numPr>
          <w:ilvl w:val="0"/>
          <w:numId w:val="13"/>
        </w:numPr>
      </w:pPr>
      <w:r>
        <w:t>Een onthaalmoeder begint een praktijk: er zijn nog geen kindjes, maar wel minstens één verzorg(st)er</w:t>
      </w:r>
    </w:p>
    <w:p w14:paraId="2BC1226B" w14:textId="77777777" w:rsidR="00451B9D" w:rsidRDefault="00451B9D" w:rsidP="00451B9D">
      <w:pPr>
        <w:numPr>
          <w:ilvl w:val="0"/>
          <w:numId w:val="13"/>
        </w:numPr>
      </w:pPr>
      <w:r>
        <w:t>Kinderen inschrijven</w:t>
      </w:r>
    </w:p>
    <w:p w14:paraId="2B52318C" w14:textId="06A91E53" w:rsidR="00451B9D" w:rsidRDefault="00451B9D" w:rsidP="00451B9D">
      <w:pPr>
        <w:numPr>
          <w:ilvl w:val="0"/>
          <w:numId w:val="13"/>
        </w:numPr>
      </w:pPr>
      <w:r>
        <w:t>lijst van kinderen afdrukken (naam, geboortedatum)</w:t>
      </w:r>
    </w:p>
    <w:p w14:paraId="2FD784BF" w14:textId="47C4C772" w:rsidR="001817F9" w:rsidRDefault="00451B9D" w:rsidP="001817F9">
      <w:pPr>
        <w:numPr>
          <w:ilvl w:val="0"/>
          <w:numId w:val="13"/>
        </w:numPr>
      </w:pPr>
      <w:r>
        <w:t>lijst van verzorg(st)ers afdrukken (naam, geboortedatum, startdatum)</w:t>
      </w:r>
    </w:p>
    <w:p w14:paraId="7E4EF321" w14:textId="7DE5A592" w:rsidR="001817F9" w:rsidRDefault="001817F9" w:rsidP="001817F9">
      <w:pPr>
        <w:numPr>
          <w:ilvl w:val="0"/>
          <w:numId w:val="13"/>
        </w:numPr>
      </w:pPr>
      <w:r w:rsidRPr="009C3265">
        <w:t>lijst van kinderen die uitgeschreven moeten worden (in principe mogen kinderen zolang als nodig opgevangen worden bij een onthaalmoeder. Deze lijst zal dus altijd leeg zijn.</w:t>
      </w:r>
    </w:p>
    <w:p w14:paraId="6E0DBEE8" w14:textId="77777777" w:rsidR="00E23147" w:rsidRPr="009C3265" w:rsidRDefault="00E23147" w:rsidP="00E23147">
      <w:pPr>
        <w:ind w:left="360"/>
      </w:pPr>
    </w:p>
    <w:p w14:paraId="3B06F410" w14:textId="17738CC6" w:rsidR="00A464EC" w:rsidRDefault="00A464EC" w:rsidP="00243B1F">
      <w:pPr>
        <w:pStyle w:val="Kop2"/>
      </w:pPr>
      <w:r>
        <w:t>Een cr</w:t>
      </w:r>
      <w:r w:rsidR="00DB3496">
        <w:t>è</w:t>
      </w:r>
      <w:r>
        <w:t>che</w:t>
      </w:r>
    </w:p>
    <w:p w14:paraId="14CDECF2" w14:textId="77777777" w:rsidR="00451B9D" w:rsidRDefault="00451B9D" w:rsidP="00243B1F">
      <w:pPr>
        <w:pStyle w:val="Kop3"/>
      </w:pPr>
      <w:r>
        <w:t>De regels</w:t>
      </w:r>
    </w:p>
    <w:p w14:paraId="3B07BF4E" w14:textId="77777777" w:rsidR="00A464EC" w:rsidRPr="00451B9D" w:rsidRDefault="00451B9D" w:rsidP="00451B9D">
      <w:pPr>
        <w:numPr>
          <w:ilvl w:val="0"/>
          <w:numId w:val="9"/>
        </w:numPr>
      </w:pPr>
      <w:r>
        <w:t xml:space="preserve">Er mogen </w:t>
      </w:r>
      <w:r w:rsidR="00A464EC">
        <w:t>maximum 100 kindjes op</w:t>
      </w:r>
      <w:r>
        <w:t>ge</w:t>
      </w:r>
      <w:r w:rsidR="00A464EC">
        <w:t>vangen</w:t>
      </w:r>
      <w:r>
        <w:t xml:space="preserve"> worden</w:t>
      </w:r>
      <w:r w:rsidR="00A464EC">
        <w:t>.</w:t>
      </w:r>
    </w:p>
    <w:p w14:paraId="3342E070" w14:textId="77777777" w:rsidR="00A464EC" w:rsidRPr="009C3265" w:rsidRDefault="00451B9D" w:rsidP="007F1D28">
      <w:pPr>
        <w:numPr>
          <w:ilvl w:val="0"/>
          <w:numId w:val="9"/>
        </w:numPr>
      </w:pPr>
      <w:r>
        <w:t xml:space="preserve">Wanneer een </w:t>
      </w:r>
      <w:r w:rsidR="00DB3496">
        <w:t>crèche</w:t>
      </w:r>
      <w:r>
        <w:t xml:space="preserve"> minder dan 14 kindjes opvangt, moeten er 2 verzorg(st)ers aanwezig zijn. Vanaf meer dan 14 kinderen, moet er per groep van 14, 1 verzorg(st)er aanwezig zijn.</w:t>
      </w:r>
      <w:r w:rsidR="007F1D28">
        <w:br/>
      </w:r>
      <w:r w:rsidR="001C2834">
        <w:t>Er</w:t>
      </w:r>
      <w:r w:rsidR="007F1D28">
        <w:t xml:space="preserve"> </w:t>
      </w:r>
      <w:r w:rsidR="007F1D28" w:rsidRPr="009C3265">
        <w:t xml:space="preserve">zijn dus steeds </w:t>
      </w:r>
      <w:r w:rsidRPr="009C3265">
        <w:t xml:space="preserve">minstens 2 </w:t>
      </w:r>
      <w:r w:rsidR="00A464EC" w:rsidRPr="009C3265">
        <w:t>verzorg(st)er zijn</w:t>
      </w:r>
      <w:r w:rsidR="001C2834" w:rsidRPr="009C3265">
        <w:t xml:space="preserve">, maar er moet per groep van 14 kinderen minimaal één verzorger zijn. Dus bijvoorbeeld: voor 30 kinderen moeten er </w:t>
      </w:r>
      <w:r w:rsidR="00DB182E" w:rsidRPr="009C3265">
        <w:t xml:space="preserve">minimaal </w:t>
      </w:r>
      <w:r w:rsidR="001C2834" w:rsidRPr="009C3265">
        <w:t>3 verzorg(st</w:t>
      </w:r>
      <w:r w:rsidR="00DB182E" w:rsidRPr="009C3265">
        <w:t>)ers zijn</w:t>
      </w:r>
      <w:r w:rsidR="007F1D28" w:rsidRPr="009C3265">
        <w:t>: een verzorg(st)er voor de eerste groep 14 kinderen, een verzorg(st)er voor de volgende 14 kinderen en een verzorg(st)er voor de resterende 2 kinderen</w:t>
      </w:r>
    </w:p>
    <w:p w14:paraId="27A8FF02" w14:textId="77777777" w:rsidR="00A464EC" w:rsidRPr="009C3265" w:rsidRDefault="00A464EC" w:rsidP="00451B9D">
      <w:pPr>
        <w:numPr>
          <w:ilvl w:val="0"/>
          <w:numId w:val="9"/>
        </w:numPr>
      </w:pPr>
      <w:r w:rsidRPr="009C3265">
        <w:t>Info over de kindjes die bijgehouden moet worden</w:t>
      </w:r>
    </w:p>
    <w:p w14:paraId="194BACCC" w14:textId="77777777" w:rsidR="00A464EC" w:rsidRPr="009C3265" w:rsidRDefault="00A464EC" w:rsidP="00A464EC">
      <w:pPr>
        <w:numPr>
          <w:ilvl w:val="0"/>
          <w:numId w:val="2"/>
        </w:numPr>
      </w:pPr>
      <w:r w:rsidRPr="009C3265">
        <w:t>naam</w:t>
      </w:r>
    </w:p>
    <w:p w14:paraId="0730C303" w14:textId="5DA2B2B6" w:rsidR="00A464EC" w:rsidRPr="009C3265" w:rsidRDefault="00A464EC" w:rsidP="00A464EC">
      <w:pPr>
        <w:numPr>
          <w:ilvl w:val="0"/>
          <w:numId w:val="2"/>
        </w:numPr>
      </w:pPr>
      <w:r w:rsidRPr="009C3265">
        <w:t xml:space="preserve">geboortedatum </w:t>
      </w:r>
    </w:p>
    <w:p w14:paraId="062C2593" w14:textId="77777777" w:rsidR="00A464EC" w:rsidRPr="009C3265" w:rsidRDefault="00A464EC" w:rsidP="00451B9D">
      <w:pPr>
        <w:numPr>
          <w:ilvl w:val="0"/>
          <w:numId w:val="9"/>
        </w:numPr>
      </w:pPr>
      <w:r w:rsidRPr="009C3265">
        <w:t>Info over de verzorgsters die bijgehouden moet worden</w:t>
      </w:r>
    </w:p>
    <w:p w14:paraId="66AA2761" w14:textId="77777777" w:rsidR="00A464EC" w:rsidRPr="009C3265" w:rsidRDefault="00A464EC" w:rsidP="00A464EC">
      <w:pPr>
        <w:numPr>
          <w:ilvl w:val="0"/>
          <w:numId w:val="3"/>
        </w:numPr>
      </w:pPr>
      <w:r w:rsidRPr="009C3265">
        <w:t>naam</w:t>
      </w:r>
    </w:p>
    <w:p w14:paraId="28B5B02C" w14:textId="77777777" w:rsidR="00A464EC" w:rsidRPr="009C3265" w:rsidRDefault="00A464EC" w:rsidP="00A464EC">
      <w:pPr>
        <w:numPr>
          <w:ilvl w:val="0"/>
          <w:numId w:val="3"/>
        </w:numPr>
      </w:pPr>
      <w:r w:rsidRPr="009C3265">
        <w:t>geboortedatum</w:t>
      </w:r>
    </w:p>
    <w:p w14:paraId="5D344C18" w14:textId="77777777" w:rsidR="00A464EC" w:rsidRPr="009C3265" w:rsidRDefault="00A464EC" w:rsidP="00A464EC">
      <w:pPr>
        <w:numPr>
          <w:ilvl w:val="0"/>
          <w:numId w:val="3"/>
        </w:numPr>
      </w:pPr>
      <w:r w:rsidRPr="009C3265">
        <w:t>startdatum</w:t>
      </w:r>
    </w:p>
    <w:p w14:paraId="3A5812D4" w14:textId="77777777" w:rsidR="00653663" w:rsidRPr="009C3265" w:rsidRDefault="00653663" w:rsidP="00653663"/>
    <w:p w14:paraId="5FD72E3F" w14:textId="77777777" w:rsidR="00A464EC" w:rsidRPr="009C3265" w:rsidRDefault="00451B9D" w:rsidP="00E23147">
      <w:pPr>
        <w:pStyle w:val="Kop3"/>
      </w:pPr>
      <w:r w:rsidRPr="00E23147">
        <w:t>Functionaliteiten</w:t>
      </w:r>
    </w:p>
    <w:p w14:paraId="5D1621EB" w14:textId="77777777" w:rsidR="00451B9D" w:rsidRPr="009C3265" w:rsidRDefault="00451B9D" w:rsidP="00451B9D">
      <w:pPr>
        <w:numPr>
          <w:ilvl w:val="0"/>
          <w:numId w:val="9"/>
        </w:numPr>
      </w:pPr>
      <w:r w:rsidRPr="009C3265">
        <w:t xml:space="preserve">Een </w:t>
      </w:r>
      <w:r w:rsidR="00DB3496" w:rsidRPr="009C3265">
        <w:t>crèche</w:t>
      </w:r>
      <w:r w:rsidRPr="009C3265">
        <w:t xml:space="preserve"> opstarten: er zijn nog geen kindjes, maar wel al minstens 2 verzorgers</w:t>
      </w:r>
    </w:p>
    <w:p w14:paraId="352017F4" w14:textId="77777777" w:rsidR="00451B9D" w:rsidRPr="009C3265" w:rsidRDefault="00451B9D" w:rsidP="00451B9D">
      <w:pPr>
        <w:numPr>
          <w:ilvl w:val="0"/>
          <w:numId w:val="13"/>
        </w:numPr>
      </w:pPr>
      <w:r w:rsidRPr="009C3265">
        <w:t>Kinderen inschrijven</w:t>
      </w:r>
    </w:p>
    <w:p w14:paraId="2B43AE7A" w14:textId="19E3048F" w:rsidR="00451B9D" w:rsidRPr="009C3265" w:rsidRDefault="00451B9D" w:rsidP="00451B9D">
      <w:pPr>
        <w:numPr>
          <w:ilvl w:val="0"/>
          <w:numId w:val="13"/>
        </w:numPr>
      </w:pPr>
      <w:r w:rsidRPr="009C3265">
        <w:t>lijst van kinderen afdrukken (naam, geboortedatum)</w:t>
      </w:r>
    </w:p>
    <w:p w14:paraId="5E89590F" w14:textId="4EA24506" w:rsidR="00451B9D" w:rsidRPr="009C3265" w:rsidRDefault="00451B9D" w:rsidP="00451B9D">
      <w:pPr>
        <w:numPr>
          <w:ilvl w:val="0"/>
          <w:numId w:val="13"/>
        </w:numPr>
      </w:pPr>
      <w:r w:rsidRPr="009C3265">
        <w:t>lijst van verzorg(st)ers afdrukken (naam, geboortedatum, startdatum)</w:t>
      </w:r>
    </w:p>
    <w:p w14:paraId="34A500C1" w14:textId="26D62CB0" w:rsidR="00A464EC" w:rsidRPr="009C3265" w:rsidRDefault="001817F9" w:rsidP="001817F9">
      <w:pPr>
        <w:numPr>
          <w:ilvl w:val="0"/>
          <w:numId w:val="13"/>
        </w:numPr>
      </w:pPr>
      <w:r w:rsidRPr="009C3265">
        <w:t>lijst van kinderen die uitgeschreven moeten worden (ouder dan 3 jaar)</w:t>
      </w:r>
    </w:p>
    <w:sectPr w:rsidR="00A464EC" w:rsidRPr="009C32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D9715" w14:textId="77777777" w:rsidR="00CA3BE8" w:rsidRDefault="00CA3BE8">
      <w:r>
        <w:separator/>
      </w:r>
    </w:p>
  </w:endnote>
  <w:endnote w:type="continuationSeparator" w:id="0">
    <w:p w14:paraId="180A3E70" w14:textId="77777777" w:rsidR="00CA3BE8" w:rsidRDefault="00CA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9DD8" w14:textId="77777777" w:rsidR="00F00DA1" w:rsidRDefault="00F00DA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B3E90" w14:textId="22487E3E" w:rsidR="00BB4130" w:rsidRDefault="00165D5B" w:rsidP="00165D5B">
    <w:pPr>
      <w:pStyle w:val="Voettekst"/>
      <w:pBdr>
        <w:top w:val="single" w:sz="4" w:space="1" w:color="auto"/>
      </w:pBdr>
    </w:pPr>
    <w:r>
      <w:t>VIVES</w:t>
    </w:r>
    <w:r>
      <w:tab/>
      <w:t>Toegepaste Informatica</w:t>
    </w: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</w:rPr>
      <w:t>1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262E" w14:textId="793A06EC" w:rsidR="00BB4130" w:rsidRPr="00165D5B" w:rsidRDefault="00165D5B" w:rsidP="00165D5B">
    <w:pPr>
      <w:pStyle w:val="Voettekst"/>
      <w:pBdr>
        <w:top w:val="single" w:sz="4" w:space="1" w:color="auto"/>
      </w:pBdr>
    </w:pPr>
    <w:r>
      <w:t>VIVES</w:t>
    </w:r>
    <w:r>
      <w:tab/>
      <w:t>Toegepaste Informatica</w:t>
    </w: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</w:rPr>
      <w:t>1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D8EF1" w14:textId="77777777" w:rsidR="00CA3BE8" w:rsidRDefault="00CA3BE8">
      <w:r>
        <w:separator/>
      </w:r>
    </w:p>
  </w:footnote>
  <w:footnote w:type="continuationSeparator" w:id="0">
    <w:p w14:paraId="3B1F2955" w14:textId="77777777" w:rsidR="00CA3BE8" w:rsidRDefault="00CA3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524C6" w14:textId="77777777" w:rsidR="00F00DA1" w:rsidRDefault="00F00DA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96DAD" w14:textId="77777777" w:rsidR="00F00DA1" w:rsidRDefault="00F00DA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83B2" w14:textId="6293CCC1" w:rsidR="00BB4130" w:rsidRPr="00F00DA1" w:rsidRDefault="00F00DA1" w:rsidP="00F00DA1">
    <w:pPr>
      <w:pStyle w:val="Koptekst"/>
      <w:pBdr>
        <w:bottom w:val="single" w:sz="4" w:space="1" w:color="auto"/>
      </w:pBdr>
      <w:rPr>
        <w:sz w:val="48"/>
      </w:rPr>
    </w:pPr>
    <w:bookmarkStart w:id="0" w:name="_Hlk50556606"/>
    <w:bookmarkStart w:id="1" w:name="_Hlk50556605"/>
    <w:r>
      <w:rPr>
        <w:noProof/>
      </w:rPr>
      <w:drawing>
        <wp:inline distT="0" distB="0" distL="0" distR="0" wp14:anchorId="7144E09F" wp14:editId="0154E1AD">
          <wp:extent cx="1424940" cy="1424940"/>
          <wp:effectExtent l="0" t="0" r="3810" b="381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1424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sz w:val="48"/>
      </w:rPr>
      <w:t>FoP</w:t>
    </w:r>
    <w:r>
      <w:rPr>
        <w:sz w:val="48"/>
      </w:rPr>
      <w:tab/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3369"/>
    <w:multiLevelType w:val="hybridMultilevel"/>
    <w:tmpl w:val="F946BEB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F63DF6"/>
    <w:multiLevelType w:val="hybridMultilevel"/>
    <w:tmpl w:val="7EE82FA4"/>
    <w:lvl w:ilvl="0" w:tplc="0413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3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F565724"/>
    <w:multiLevelType w:val="multilevel"/>
    <w:tmpl w:val="F946B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467CE"/>
    <w:multiLevelType w:val="hybridMultilevel"/>
    <w:tmpl w:val="3E62B0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1C5681"/>
    <w:multiLevelType w:val="hybridMultilevel"/>
    <w:tmpl w:val="B9020980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61A07"/>
    <w:multiLevelType w:val="hybridMultilevel"/>
    <w:tmpl w:val="8392E73C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A27E2"/>
    <w:multiLevelType w:val="hybridMultilevel"/>
    <w:tmpl w:val="8E2226EA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3A603F"/>
    <w:multiLevelType w:val="hybridMultilevel"/>
    <w:tmpl w:val="5A280B1A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560C2A"/>
    <w:multiLevelType w:val="hybridMultilevel"/>
    <w:tmpl w:val="BEDA243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DE6B4B"/>
    <w:multiLevelType w:val="hybridMultilevel"/>
    <w:tmpl w:val="CA5474B4"/>
    <w:lvl w:ilvl="0" w:tplc="ED904CF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2B6BD7"/>
    <w:multiLevelType w:val="hybridMultilevel"/>
    <w:tmpl w:val="D50E1B08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C877E6"/>
    <w:multiLevelType w:val="hybridMultilevel"/>
    <w:tmpl w:val="EECEEF2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6737E"/>
    <w:multiLevelType w:val="hybridMultilevel"/>
    <w:tmpl w:val="19F897E2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AB2"/>
    <w:rsid w:val="00012877"/>
    <w:rsid w:val="000F1A4A"/>
    <w:rsid w:val="00137110"/>
    <w:rsid w:val="00163C8F"/>
    <w:rsid w:val="00165D5B"/>
    <w:rsid w:val="001817F9"/>
    <w:rsid w:val="00193F02"/>
    <w:rsid w:val="001C2834"/>
    <w:rsid w:val="0021050D"/>
    <w:rsid w:val="00243B1F"/>
    <w:rsid w:val="002814B1"/>
    <w:rsid w:val="00283941"/>
    <w:rsid w:val="00286214"/>
    <w:rsid w:val="00316449"/>
    <w:rsid w:val="0035274C"/>
    <w:rsid w:val="00393AB2"/>
    <w:rsid w:val="00451B9D"/>
    <w:rsid w:val="004B3E48"/>
    <w:rsid w:val="004C3B20"/>
    <w:rsid w:val="005416B7"/>
    <w:rsid w:val="00581983"/>
    <w:rsid w:val="005A76E1"/>
    <w:rsid w:val="00630BB4"/>
    <w:rsid w:val="00653663"/>
    <w:rsid w:val="00684FE4"/>
    <w:rsid w:val="006C2654"/>
    <w:rsid w:val="006C4B1F"/>
    <w:rsid w:val="007054E5"/>
    <w:rsid w:val="007F1D28"/>
    <w:rsid w:val="00805D47"/>
    <w:rsid w:val="00886B45"/>
    <w:rsid w:val="009C3265"/>
    <w:rsid w:val="009C37C8"/>
    <w:rsid w:val="009E3C63"/>
    <w:rsid w:val="00A2284D"/>
    <w:rsid w:val="00A314D8"/>
    <w:rsid w:val="00A464EC"/>
    <w:rsid w:val="00A6194E"/>
    <w:rsid w:val="00BB4130"/>
    <w:rsid w:val="00BE23B1"/>
    <w:rsid w:val="00C17C5B"/>
    <w:rsid w:val="00C4420B"/>
    <w:rsid w:val="00C74C0A"/>
    <w:rsid w:val="00CA3BE8"/>
    <w:rsid w:val="00CF4BFE"/>
    <w:rsid w:val="00D0202C"/>
    <w:rsid w:val="00D27C42"/>
    <w:rsid w:val="00D4304C"/>
    <w:rsid w:val="00D65578"/>
    <w:rsid w:val="00DB182E"/>
    <w:rsid w:val="00DB3496"/>
    <w:rsid w:val="00E23147"/>
    <w:rsid w:val="00E3571D"/>
    <w:rsid w:val="00EA2368"/>
    <w:rsid w:val="00EB4CC4"/>
    <w:rsid w:val="00F00DA1"/>
    <w:rsid w:val="00F410DB"/>
    <w:rsid w:val="00F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6D39E5"/>
  <w15:docId w15:val="{B9365FC1-2D36-4395-A6B1-DDFD9C3F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3B1F"/>
  </w:style>
  <w:style w:type="paragraph" w:styleId="Kop1">
    <w:name w:val="heading 1"/>
    <w:basedOn w:val="Standaard"/>
    <w:next w:val="Standaard"/>
    <w:link w:val="Kop1Char"/>
    <w:uiPriority w:val="9"/>
    <w:qFormat/>
    <w:rsid w:val="00E2314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314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rsid w:val="00E2314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Kop4">
    <w:name w:val="heading 4"/>
    <w:basedOn w:val="Standaard"/>
    <w:next w:val="Standaard"/>
    <w:uiPriority w:val="9"/>
    <w:semiHidden/>
    <w:unhideWhenUsed/>
    <w:qFormat/>
    <w:rsid w:val="000F1A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customStyle="1" w:styleId="Code">
    <w:name w:val="Code"/>
    <w:basedOn w:val="Standaard"/>
    <w:autoRedefine/>
    <w:rPr>
      <w:rFonts w:ascii="Courier New" w:hAnsi="Courier New"/>
      <w:snapToGrid w:val="0"/>
    </w:rPr>
  </w:style>
  <w:style w:type="paragraph" w:customStyle="1" w:styleId="Oefening">
    <w:name w:val="Oefening"/>
    <w:basedOn w:val="Standaard"/>
    <w:next w:val="Standaard"/>
    <w:rPr>
      <w:b/>
      <w:snapToGrid w:val="0"/>
      <w:sz w:val="22"/>
      <w:u w:val="single"/>
    </w:rPr>
  </w:style>
  <w:style w:type="paragraph" w:customStyle="1" w:styleId="Tussentitel">
    <w:name w:val="Tussentitel"/>
    <w:basedOn w:val="Standaard"/>
    <w:autoRedefine/>
    <w:rsid w:val="00653663"/>
    <w:pPr>
      <w:spacing w:after="60"/>
    </w:pPr>
    <w:rPr>
      <w:rFonts w:ascii="Lucida Sans Unicode" w:hAnsi="Lucida Sans Unicode"/>
      <w:b/>
      <w:lang w:eastAsia="en-US"/>
    </w:rPr>
  </w:style>
  <w:style w:type="character" w:customStyle="1" w:styleId="VoettekstChar">
    <w:name w:val="Voettekst Char"/>
    <w:basedOn w:val="Standaardalinea-lettertype"/>
    <w:link w:val="Voettekst"/>
    <w:rsid w:val="009E3C63"/>
    <w:rPr>
      <w:rFonts w:ascii="Verdana" w:hAnsi="Verdana"/>
      <w:lang w:val="nl-NL" w:eastAsia="nl-NL"/>
    </w:rPr>
  </w:style>
  <w:style w:type="paragraph" w:styleId="Lijstalinea">
    <w:name w:val="List Paragraph"/>
    <w:basedOn w:val="Standaard"/>
    <w:uiPriority w:val="34"/>
    <w:qFormat/>
    <w:rsid w:val="005A76E1"/>
    <w:pPr>
      <w:ind w:left="720"/>
      <w:contextualSpacing/>
    </w:pPr>
  </w:style>
  <w:style w:type="character" w:customStyle="1" w:styleId="KoptekstChar">
    <w:name w:val="Koptekst Char"/>
    <w:basedOn w:val="Standaardalinea-lettertype"/>
    <w:link w:val="Koptekst"/>
    <w:rsid w:val="00F00DA1"/>
    <w:rPr>
      <w:rFonts w:ascii="Verdana" w:hAnsi="Verdan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23147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23147"/>
    <w:rPr>
      <w:rFonts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jablonen\JavaOef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5C8C-1689-4AC7-83DB-41DE04F2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JavaOef.dot</Template>
  <TotalTime>294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KATHO -  VHTI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Katrien Deleu</dc:creator>
  <cp:lastModifiedBy>Katrien Deleu</cp:lastModifiedBy>
  <cp:revision>25</cp:revision>
  <cp:lastPrinted>1900-12-31T23:00:00Z</cp:lastPrinted>
  <dcterms:created xsi:type="dcterms:W3CDTF">2010-08-13T12:18:00Z</dcterms:created>
  <dcterms:modified xsi:type="dcterms:W3CDTF">2020-12-20T17:03:00Z</dcterms:modified>
</cp:coreProperties>
</file>